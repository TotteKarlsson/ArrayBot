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25" w:rsidRDefault="00CF456B">
      <w:pPr>
        <w:rPr>
          <w:i/>
          <w:iCs/>
          <w:color w:val="575F6D" w:themeColor="text2"/>
          <w:spacing w:val="5"/>
          <w:sz w:val="24"/>
          <w:szCs w:val="24"/>
        </w:rPr>
      </w:pP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2A2503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6C9C4141"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op8UA&#10;AADbAAAADwAAAGRycy9kb3ducmV2LnhtbESPT2sCMRDF7wW/QxjBW80quJTVKKIVPLSH+gevw2bc&#10;rG4mS5K62376plDo8fHm/d68xaq3jXiQD7VjBZNxBoK4dLrmSsHpuHt+AREissbGMSn4ogCr5eBp&#10;gYV2HX/Q4xArkSAcClRgYmwLKUNpyGIYu5Y4eVfnLcYkfSW1xy7BbSOnWZZLizWnBoMtbQyV98On&#10;TW+Ysn6dfV+Ml9u32bQzu8nt/azUaNiv5yAi9fH/+C+91wryHH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WinxQAAANsAAAAPAAAAAAAAAAAAAAAAAJgCAABkcnMv&#10;ZG93bnJldi54bWxQSwUGAAAAAAQABAD1AAAAigM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xsUA&#10;AADbAAAADwAAAGRycy9kb3ducmV2LnhtbESPT2vCQBTE74LfYXlCb7qxpbaNrlKk/rvVtKjHR/aZ&#10;RLNvQ3bV+O1dQfA4zMxvmNGkMaU4U+0Kywr6vQgEcWp1wZmC/79Z9xOE88gaS8uk4EoOJuN2a4Sx&#10;thde0znxmQgQdjEqyL2vYildmpNB17MVcfD2tjbog6wzqWu8BLgp5WsUDaTBgsNCjhVNc0qPycko&#10;2L6teDrfzpqv38Xm8DM/vZe7bKXUS6f5HoLw1Phn+NFeagUf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0zGxQAAANsAAAAPAAAAAAAAAAAAAAAAAJgCAABkcnMv&#10;ZG93bnJldi54bWxQSwUGAAAAAAQABAD1AAAAigM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RsMA&#10;AADbAAAADwAAAGRycy9kb3ducmV2LnhtbESP3YrCMBSE74V9h3AWvNPUiq5UoywL/iAi6AreHpqz&#10;bdnmpDSprW9vBMHLYWa+YRarzpTiRrUrLCsYDSMQxKnVBWcKLr/rwQyE88gaS8uk4E4OVsuP3gIT&#10;bVs+0e3sMxEg7BJUkHtfJVK6NCeDbmgr4uD92dqgD7LOpK6xDXBTyjiKptJgwWEhx4p+ckr/z41R&#10;UGx41GX77eQqp4fjvkrHTXtkpfqf3fcchKfOv8Ov9k4r+Ir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SjRsMAAADbAAAADwAAAAAAAAAAAAAAAACYAgAAZHJzL2Rv&#10;d25yZXYueG1sUEsFBgAAAAAEAAQA9QAAAIgD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2A2503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editId="0434A870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225" w:rsidRDefault="00CF456B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placeholder>
                                      <w:docPart w:val="4BBF57D2B56C4CACA21B9709849DF33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933C7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ArrayBot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CB5225" w:rsidRDefault="00CF456B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id w:val="83737009"/>
                                    <w:placeholder>
                                      <w:docPart w:val="D799175B923E4B079EADE74D32ABB1B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33C7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Software Components</w:t>
                                    </w:r>
                                  </w:sdtContent>
                                </w:sdt>
                              </w:p>
                              <w:p w:rsidR="00CB5225" w:rsidRDefault="00CB5225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B5225" w:rsidRDefault="00CF456B">
                                <w:sdt>
                                  <w:sdtPr>
                                    <w:alias w:val="Abstract"/>
                                    <w:id w:val="83737011"/>
                                    <w:placeholder>
                                      <w:docPart w:val="9737E0C8F6454613A57CEC73207A3C14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933C7">
                                      <w:t>This document give a brief overview of the Arraybot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6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A4tQIAALU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" o:allowincell="f" filled="f" stroked="f">
                    <v:textbox>
                      <w:txbxContent>
                        <w:p w:rsidR="00CB5225" w:rsidRDefault="002A2503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placeholder>
                                <w:docPart w:val="4BBF57D2B56C4CACA21B9709849DF339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933C7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ArrayBot</w:t>
                              </w:r>
                              <w:proofErr w:type="spellEnd"/>
                            </w:sdtContent>
                          </w:sdt>
                        </w:p>
                        <w:p w:rsidR="00CB5225" w:rsidRDefault="002A2503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ubtitle"/>
                              <w:id w:val="83737009"/>
                              <w:placeholder>
                                <w:docPart w:val="D799175B923E4B079EADE74D32ABB1B9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933C7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Software Components</w:t>
                              </w:r>
                            </w:sdtContent>
                          </w:sdt>
                        </w:p>
                        <w:p w:rsidR="00CB5225" w:rsidRDefault="00CB5225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CB5225" w:rsidRDefault="002A2503">
                          <w:sdt>
                            <w:sdtPr>
                              <w:alias w:val="Abstract"/>
                              <w:id w:val="83737011"/>
                              <w:placeholder>
                                <w:docPart w:val="9737E0C8F6454613A57CEC73207A3C14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933C7">
                                <w:t>This document give a brief overview of the Arraybot software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A2503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225" w:rsidRDefault="00CF456B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ho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E933C7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M. T. Karlsson</w:t>
                                    </w:r>
                                  </w:sdtContent>
                                </w:sdt>
                              </w:p>
                              <w:p w:rsidR="00CB5225" w:rsidRDefault="00CF456B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6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933C7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6/2/2017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    <v:textbox>
                      <w:txbxContent>
                        <w:p w:rsidR="00CB5225" w:rsidRDefault="002A2503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hor"/>
                              <w:id w:val="280430085"/>
                              <w:text/>
                            </w:sdtPr>
                            <w:sdtEndPr/>
                            <w:sdtContent>
                              <w:r w:rsidR="00E933C7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M. T. Karlsson</w:t>
                              </w:r>
                            </w:sdtContent>
                          </w:sdt>
                        </w:p>
                        <w:p w:rsidR="00CB5225" w:rsidRDefault="002A2503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6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933C7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6/2/2017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2A2503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CB5225" w:rsidRDefault="00CF456B">
      <w:pPr>
        <w:pStyle w:val="Title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spacing w:val="0"/>
          </w:rPr>
          <w:id w:val="221498486"/>
          <w:placeholder>
            <w:docPart w:val="B667FC28D7E2482E8B1C95FDFF5A13F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E933C7">
            <w:rPr>
              <w:rFonts w:asciiTheme="minorHAnsi" w:eastAsiaTheme="minorEastAsia" w:hAnsiTheme="minorHAnsi" w:cstheme="minorBidi"/>
              <w:smallCaps w:val="0"/>
              <w:spacing w:val="0"/>
            </w:rPr>
            <w:t>ArrayBot</w:t>
          </w:r>
          <w:proofErr w:type="spellEnd"/>
        </w:sdtContent>
      </w:sdt>
      <w:r w:rsidR="002A2503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680EA8"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2A2503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52B8EF"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A2503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350624"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2A2503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7E26B"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2A2503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D33F3C"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A2503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DE4E2"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A2503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9ECE85"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2A2503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5CEC79"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A2503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1DB6AD"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2A2503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3CD6D5"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A2503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2053C3"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A2503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3AD709"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A2503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283C6E"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2A2503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6EF3F2"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A2503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38E08"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2A2503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04054A"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2A2503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3C8C13"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2A2503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F79265"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2A2503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F6F955"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A2503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E54FC"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A2503">
        <w:rPr>
          <w:noProof/>
          <w:szCs w:val="52"/>
          <w:lang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B2098"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CB5225" w:rsidRDefault="00CF456B">
      <w:pPr>
        <w:pStyle w:val="Subtitle"/>
      </w:pPr>
      <w:sdt>
        <w:sdtPr>
          <w:id w:val="221498499"/>
          <w:placeholder>
            <w:docPart w:val="AE77AFFDD8DD4C128C3A0813D8E258A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E933C7">
            <w:t>Software Components</w:t>
          </w:r>
        </w:sdtContent>
      </w:sdt>
      <w:r w:rsidR="002A2503">
        <w:t xml:space="preserve"> </w:t>
      </w:r>
    </w:p>
    <w:p w:rsidR="00CB5225" w:rsidRDefault="00E933C7" w:rsidP="00E933C7">
      <w:pPr>
        <w:pStyle w:val="Heading1"/>
      </w:pPr>
      <w:r>
        <w:t xml:space="preserve">Ribbon production </w:t>
      </w:r>
      <w:r w:rsidR="002C12E8">
        <w:t>Process</w:t>
      </w:r>
    </w:p>
    <w:p w:rsidR="00E933C7" w:rsidRDefault="00E933C7" w:rsidP="00E933C7">
      <w:r>
        <w:object w:dxaOrig="4011" w:dyaOrig="18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45pt;height:90.45pt" o:ole="">
            <v:imagedata r:id="rId10" o:title=""/>
          </v:shape>
          <o:OLEObject Type="Embed" ProgID="CorelDRAW.Graphic.14" ShapeID="_x0000_i1025" DrawAspect="Content" ObjectID="_1558167951" r:id="rId11"/>
        </w:object>
      </w:r>
    </w:p>
    <w:p w:rsidR="00E933C7" w:rsidRDefault="00E933C7" w:rsidP="00E933C7">
      <w:r>
        <w:t xml:space="preserve">The procedure to produce ribbons of consistent length and quality is semi-automated in the </w:t>
      </w:r>
      <w:proofErr w:type="spellStart"/>
      <w:r>
        <w:t>ArrayCam</w:t>
      </w:r>
      <w:proofErr w:type="spellEnd"/>
      <w:r>
        <w:t xml:space="preserve"> application. The following parameters are involved in th</w:t>
      </w:r>
      <w:r w:rsidR="002C12E8">
        <w:t>is</w:t>
      </w:r>
      <w:r>
        <w:t xml:space="preserve"> process:</w:t>
      </w:r>
    </w:p>
    <w:p w:rsidR="00973A48" w:rsidRDefault="00973A48" w:rsidP="00E933C7">
      <w:pPr>
        <w:pStyle w:val="ListParagraph"/>
        <w:numPr>
          <w:ilvl w:val="0"/>
          <w:numId w:val="7"/>
        </w:numPr>
      </w:pPr>
      <w:r>
        <w:t>Count to: Desired ribbon length.</w:t>
      </w:r>
      <w:r>
        <w:br/>
      </w:r>
    </w:p>
    <w:p w:rsidR="00973A48" w:rsidRDefault="00973A48" w:rsidP="00973A48">
      <w:pPr>
        <w:pStyle w:val="ListParagraph"/>
        <w:numPr>
          <w:ilvl w:val="0"/>
          <w:numId w:val="7"/>
        </w:numPr>
      </w:pPr>
      <w:r>
        <w:t>Ribbon creator check box: Enable/</w:t>
      </w:r>
      <w:r w:rsidR="002C12E8">
        <w:t>disables</w:t>
      </w:r>
      <w:r>
        <w:t xml:space="preserve"> automated movement of knife stage and automated change of the federate.</w:t>
      </w:r>
      <w:r>
        <w:br/>
      </w:r>
    </w:p>
    <w:p w:rsidR="00E933C7" w:rsidRDefault="00E933C7" w:rsidP="00E933C7">
      <w:pPr>
        <w:pStyle w:val="ListParagraph"/>
        <w:numPr>
          <w:ilvl w:val="0"/>
          <w:numId w:val="7"/>
        </w:numPr>
      </w:pPr>
      <w:r>
        <w:t>Feed:  The feed edit box denote the current thickness that the Leica is operating at. This number will typically flip between 0 (zero-cut) and the preset cut (e.g. 100nm).</w:t>
      </w:r>
      <w:r w:rsidR="00973A48">
        <w:br/>
      </w:r>
    </w:p>
    <w:p w:rsidR="00E933C7" w:rsidRDefault="00E933C7" w:rsidP="00E933C7">
      <w:pPr>
        <w:pStyle w:val="ListParagraph"/>
        <w:numPr>
          <w:ilvl w:val="0"/>
          <w:numId w:val="7"/>
        </w:numPr>
      </w:pPr>
      <w:r>
        <w:t xml:space="preserve">Preset Feed: The </w:t>
      </w:r>
      <w:r w:rsidRPr="00E933C7">
        <w:rPr>
          <w:i/>
        </w:rPr>
        <w:t>Preset Feed</w:t>
      </w:r>
      <w:r>
        <w:t xml:space="preserve"> edit box denote what feed rate to use when cutting, e.g. 100nm.</w:t>
      </w:r>
      <w:r w:rsidR="00973A48">
        <w:br/>
      </w:r>
    </w:p>
    <w:p w:rsidR="00E933C7" w:rsidRDefault="00973A48" w:rsidP="00E933C7">
      <w:pPr>
        <w:pStyle w:val="ListParagraph"/>
        <w:numPr>
          <w:ilvl w:val="0"/>
          <w:numId w:val="7"/>
        </w:numPr>
      </w:pPr>
      <w:r>
        <w:t>Zero cuts before back off: This edit box holds the number of zero strokes executed after wanted ribbon length is achieved and before backing off the knife.</w:t>
      </w:r>
      <w:r>
        <w:br/>
      </w:r>
    </w:p>
    <w:p w:rsidR="00973A48" w:rsidRDefault="00973A48" w:rsidP="00E933C7">
      <w:pPr>
        <w:pStyle w:val="ListParagraph"/>
        <w:numPr>
          <w:ilvl w:val="0"/>
          <w:numId w:val="7"/>
        </w:numPr>
      </w:pPr>
      <w:r>
        <w:t>Current Knife Position: This Group box contain the currently reported position of the Leica Knife stage.</w:t>
      </w:r>
      <w:r>
        <w:br/>
      </w:r>
      <w:bookmarkStart w:id="0" w:name="_GoBack"/>
      <w:bookmarkEnd w:id="0"/>
    </w:p>
    <w:p w:rsidR="00973A48" w:rsidRDefault="00973A48" w:rsidP="00E933C7">
      <w:pPr>
        <w:pStyle w:val="ListParagraph"/>
        <w:numPr>
          <w:ilvl w:val="0"/>
          <w:numId w:val="7"/>
        </w:numPr>
      </w:pPr>
      <w:r>
        <w:t>Back off Distance: Number holding the distance that the knife should back off after ribbon length is achieved</w:t>
      </w:r>
      <w:r>
        <w:br/>
      </w:r>
    </w:p>
    <w:p w:rsidR="00973A48" w:rsidRDefault="00973A48" w:rsidP="00E933C7">
      <w:pPr>
        <w:pStyle w:val="ListParagraph"/>
        <w:numPr>
          <w:ilvl w:val="0"/>
          <w:numId w:val="7"/>
        </w:numPr>
      </w:pPr>
      <w:r>
        <w:t>Max Knife Position Limit: This number holds the (north) limit for where the knife stage is allowed to move. Typically this number is populated when the knife is aligned to current block.</w:t>
      </w:r>
      <w:r>
        <w:br/>
      </w:r>
    </w:p>
    <w:p w:rsidR="00973A48" w:rsidRDefault="00973A48" w:rsidP="00E933C7">
      <w:pPr>
        <w:pStyle w:val="ListParagraph"/>
        <w:numPr>
          <w:ilvl w:val="0"/>
          <w:numId w:val="7"/>
        </w:numPr>
      </w:pPr>
      <w:r>
        <w:t>Resume Delta Distance: When the knife stage is resuming original cutting position, this number denote a delta south distance and can be used to account for block expansion for example.</w:t>
      </w:r>
    </w:p>
    <w:p w:rsidR="00E933C7" w:rsidRPr="00E933C7" w:rsidRDefault="00E933C7" w:rsidP="00E933C7"/>
    <w:sectPr w:rsidR="00E933C7" w:rsidRPr="00E933C7">
      <w:headerReference w:type="default" r:id="rId12"/>
      <w:footerReference w:type="default" r:id="rId13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56B" w:rsidRDefault="00CF456B">
      <w:pPr>
        <w:spacing w:after="0" w:line="240" w:lineRule="auto"/>
      </w:pPr>
      <w:r>
        <w:separator/>
      </w:r>
    </w:p>
  </w:endnote>
  <w:endnote w:type="continuationSeparator" w:id="0">
    <w:p w:rsidR="00CF456B" w:rsidRDefault="00CF4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225" w:rsidRDefault="002A2503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B40CA8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  <w:lang w:eastAsia="en-US"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14350B4"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56B" w:rsidRDefault="00CF456B">
      <w:pPr>
        <w:spacing w:after="0" w:line="240" w:lineRule="auto"/>
      </w:pPr>
      <w:r>
        <w:separator/>
      </w:r>
    </w:p>
  </w:footnote>
  <w:footnote w:type="continuationSeparator" w:id="0">
    <w:p w:rsidR="00CF456B" w:rsidRDefault="00CF4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225" w:rsidRDefault="002A2503">
    <w:pPr>
      <w:pStyle w:val="Header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7-06-02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E933C7">
          <w:t>6/2/2017</w:t>
        </w:r>
      </w:sdtContent>
    </w:sdt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7FE43B9" wp14:editId="7078F86E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0DCFE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670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 w15:restartNumberingAfterBreak="0">
    <w:nsid w:val="65E4352E"/>
    <w:multiLevelType w:val="hybridMultilevel"/>
    <w:tmpl w:val="BCA82C6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3C7"/>
    <w:rsid w:val="002A2503"/>
    <w:rsid w:val="002C12E8"/>
    <w:rsid w:val="0073200E"/>
    <w:rsid w:val="00973A48"/>
    <w:rsid w:val="00B40CA8"/>
    <w:rsid w:val="00CB5225"/>
    <w:rsid w:val="00CF456B"/>
    <w:rsid w:val="00D358BF"/>
    <w:rsid w:val="00E358CA"/>
    <w:rsid w:val="00E9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B38D2B-AD85-4445-BD3A-1B9C79B4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k\AppData\Roaming\Microsoft\Templates\Report%20(Oriel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67FC28D7E2482E8B1C95FDFF5A1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4E99C-0883-479A-A065-9E77E7B41E7E}"/>
      </w:docPartPr>
      <w:docPartBody>
        <w:p w:rsidR="00C73544" w:rsidRDefault="007C16EF">
          <w:pPr>
            <w:pStyle w:val="B667FC28D7E2482E8B1C95FDFF5A13F2"/>
          </w:pPr>
          <w:r>
            <w:t>[Type the document title]</w:t>
          </w:r>
        </w:p>
      </w:docPartBody>
    </w:docPart>
    <w:docPart>
      <w:docPartPr>
        <w:name w:val="AE77AFFDD8DD4C128C3A0813D8E25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9BE06-6F14-461F-9489-A4EE9416969E}"/>
      </w:docPartPr>
      <w:docPartBody>
        <w:p w:rsidR="00C73544" w:rsidRDefault="007C16EF">
          <w:pPr>
            <w:pStyle w:val="AE77AFFDD8DD4C128C3A0813D8E258AD"/>
          </w:pPr>
          <w:r>
            <w:t>[Type the document subtitle]</w:t>
          </w:r>
        </w:p>
      </w:docPartBody>
    </w:docPart>
    <w:docPart>
      <w:docPartPr>
        <w:name w:val="4BBF57D2B56C4CACA21B9709849DF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09283-C40F-4FC8-84CC-A06D0FA85520}"/>
      </w:docPartPr>
      <w:docPartBody>
        <w:p w:rsidR="00C73544" w:rsidRDefault="007C16EF">
          <w:pPr>
            <w:pStyle w:val="4BBF57D2B56C4CACA21B9709849DF339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</w:rPr>
            <w:t>[Type the document title]</w:t>
          </w:r>
        </w:p>
      </w:docPartBody>
    </w:docPart>
    <w:docPart>
      <w:docPartPr>
        <w:name w:val="D799175B923E4B079EADE74D32ABB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791F-8DDF-4EC6-8953-5378CD147AD1}"/>
      </w:docPartPr>
      <w:docPartBody>
        <w:p w:rsidR="00C73544" w:rsidRDefault="007C16EF">
          <w:pPr>
            <w:pStyle w:val="D799175B923E4B079EADE74D32ABB1B9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[Type the document subtitle]</w:t>
          </w:r>
        </w:p>
      </w:docPartBody>
    </w:docPart>
    <w:docPart>
      <w:docPartPr>
        <w:name w:val="9737E0C8F6454613A57CEC73207A3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08D84-A75E-48DE-A402-1C09AF5B13DA}"/>
      </w:docPartPr>
      <w:docPartBody>
        <w:p w:rsidR="00C73544" w:rsidRDefault="007C16EF">
          <w:pPr>
            <w:pStyle w:val="9737E0C8F6454613A57CEC73207A3C1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EF"/>
    <w:rsid w:val="007C16EF"/>
    <w:rsid w:val="009651FD"/>
    <w:rsid w:val="00C7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67FC28D7E2482E8B1C95FDFF5A13F2">
    <w:name w:val="B667FC28D7E2482E8B1C95FDFF5A13F2"/>
  </w:style>
  <w:style w:type="paragraph" w:customStyle="1" w:styleId="AE77AFFDD8DD4C128C3A0813D8E258AD">
    <w:name w:val="AE77AFFDD8DD4C128C3A0813D8E258AD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  <w:lang w:eastAsia="ja-JP"/>
    </w:rPr>
  </w:style>
  <w:style w:type="paragraph" w:customStyle="1" w:styleId="66E19F0FE91840A5A053AC93968AB174">
    <w:name w:val="66E19F0FE91840A5A053AC93968AB174"/>
  </w:style>
  <w:style w:type="paragraph" w:customStyle="1" w:styleId="4BBF57D2B56C4CACA21B9709849DF339">
    <w:name w:val="4BBF57D2B56C4CACA21B9709849DF339"/>
  </w:style>
  <w:style w:type="paragraph" w:customStyle="1" w:styleId="D799175B923E4B079EADE74D32ABB1B9">
    <w:name w:val="D799175B923E4B079EADE74D32ABB1B9"/>
  </w:style>
  <w:style w:type="paragraph" w:customStyle="1" w:styleId="9737E0C8F6454613A57CEC73207A3C14">
    <w:name w:val="9737E0C8F6454613A57CEC73207A3C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2017-06-02T00:00:00</PublishDate>
  <Abstract>This document give a brief overview of the Arraybot software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14AF65-8345-4781-B515-A5651C945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(Oriel theme).dotx</Template>
  <TotalTime>4186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ArrayBot</vt:lpstr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ArrayBot</dc:title>
  <dc:subject>Software Components</dc:subject>
  <dc:creator>Totte Karlsson</dc:creator>
  <cp:keywords/>
  <cp:lastModifiedBy>Mats Karlsson</cp:lastModifiedBy>
  <cp:revision>4</cp:revision>
  <dcterms:created xsi:type="dcterms:W3CDTF">2017-06-02T20:03:00Z</dcterms:created>
  <dcterms:modified xsi:type="dcterms:W3CDTF">2017-06-05T18:39:00Z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